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docProps/custom.xml" ContentType="application/vnd.openxmlformats-officedocument.custom-properties+xml"/>
  <Default Extension="gif" ContentType="image/gif"/>
  <Default Extension="png" ContentType="image/png"/>
  <Default Extension="jpeg" ContentType="image/jpeg"/>
  <Default Extension="jpg" ContentType="image/jpeg"/>
  <Default Extension="ico" ContentType="image/ico"/>
  <Default Extension="tif" ContentType="image/tiff"/>
  <Default Extension="tiff" ContentType="image/tiff"/>
  <Default Extension="bmp" ContentType="image/bmp"/>
  <Default Extension="rtf" ContentType="application/rtf"/>
  <Default Extension="emf" ContentType="image/x-emf"/>
  <Default Extension="wmf" ContentType="image/x-wmf"/>
  <Default Extension="html" ContentType="application/xhtml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bookmarkStart w:id="1" w:name="_MV3BS_0"/>
    <w:bookmarkStart w:id="2" w:name="_MV3TS_projectmanagement_2"/>
    <w:p>
      <w:pPr>
        <w:pStyle w:val="Title"/>
      </w:pPr>
      <w:bookmarkStart w:id="3" w:name="BRANCH_0"/>
      <w:r>
        <w:rPr/>
        <w:t xml:space="preserve">Assets MAP</w:t>
      </w:r>
      <w:bookmarkEnd w:id="3"/>
    </w:p>
    <w:bookmarkStart w:id="4" w:name="_MV3XX_4"/>
    <w:p>
      <w:pPr/>
      <w:r>
        <w:rPr>
          <w:noProof/>
          <w:lang w:val="en-US"/>
        </w:rPr>
        <w:drawing>
          <wp:inline distT="0" distB="0" distL="0" distR="0">
            <wp:extent cx="6120000" cy="6770551"/>
            <wp:docPr id="1" name="pic00001.png" descr="MindMap Preview" title="MindMap Previ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00001.png" descr="MindMap Preview" title="MindMap 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677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>
      <w:pPr>
        <w:pStyle w:val="TOC1"/>
        <w:tabs>
          <w:tab w:val="right" w:leader="dot" w:pos="935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000259" w:history="1">
        <w:r>
          <w:rPr>
            <w:rStyle w:val="Hyperlink"/>
          </w:rPr>
          <w:t xml:space="preserve">3D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_Toc44000259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60" w:history="1">
        <w:r>
          <w:rPr>
            <w:rStyle w:val="Hyperlink"/>
          </w:rPr>
          <w:t xml:space="preserve">Cave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_Toc44000260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61" w:history="1">
        <w:r>
          <w:rPr>
            <w:rStyle w:val="Hyperlink"/>
          </w:rPr>
          <w:t xml:space="preserve">Torch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_Toc44000261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62" w:history="1">
        <w:r>
          <w:rPr>
            <w:rStyle w:val="Hyperlink"/>
          </w:rPr>
          <w:t xml:space="preserve">Torch wall mounted holder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_Toc44000262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63" w:history="1">
        <w:r>
          <w:rPr>
            <w:rStyle w:val="Hyperlink"/>
          </w:rPr>
          <w:t xml:space="preserve">Torch fire pit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_Toc44000263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64" w:history="1">
        <w:r>
          <w:rPr>
            <w:rStyle w:val="Hyperlink"/>
          </w:rPr>
          <w:t xml:space="preserve">Ritual Ingredients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_Toc44000264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65" w:history="1">
        <w:r>
          <w:rPr>
            <w:rStyle w:val="Hyperlink"/>
          </w:rPr>
          <w:t xml:space="preserve">Mint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_Toc44000265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66" w:history="1">
        <w:r>
          <w:rPr>
            <w:rStyle w:val="Hyperlink"/>
          </w:rPr>
          <w:t xml:space="preserve">Fish bones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_Toc44000266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67" w:history="1">
        <w:r>
          <w:rPr>
            <w:rStyle w:val="Hyperlink"/>
          </w:rPr>
          <w:t xml:space="preserve">Knife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_Toc44000267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68" w:history="1">
        <w:r>
          <w:rPr>
            <w:rStyle w:val="Hyperlink"/>
          </w:rPr>
          <w:t xml:space="preserve">Owl bones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_Toc44000268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69" w:history="1">
        <w:r>
          <w:rPr>
            <w:rStyle w:val="Hyperlink"/>
          </w:rPr>
          <w:t xml:space="preserve">Olive branch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_Toc44000269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70" w:history="1">
        <w:r>
          <w:rPr>
            <w:rStyle w:val="Hyperlink"/>
          </w:rPr>
          <w:t xml:space="preserve">Snake skin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_Toc44000270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71" w:history="1">
        <w:r>
          <w:rPr>
            <w:rStyle w:val="Hyperlink"/>
          </w:rPr>
          <w:t xml:space="preserve">Narcissus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_Toc44000271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72" w:history="1">
        <w:r>
          <w:rPr>
            <w:rStyle w:val="Hyperlink"/>
          </w:rPr>
          <w:t xml:space="preserve">Dog bones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_Toc44000272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73" w:history="1">
        <w:r>
          <w:rPr>
            <w:rStyle w:val="Hyperlink"/>
          </w:rPr>
          <w:t xml:space="preserve">Lighter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_Toc44000273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74" w:history="1">
        <w:r>
          <w:rPr>
            <w:rStyle w:val="Hyperlink"/>
          </w:rPr>
          <w:t xml:space="preserve">Ancient dagger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_Toc44000274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75" w:history="1">
        <w:r>
          <w:rPr>
            <w:rStyle w:val="Hyperlink"/>
          </w:rPr>
          <w:t xml:space="preserve">Athena Altar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_Toc44000275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76" w:history="1">
        <w:r>
          <w:rPr>
            <w:rStyle w:val="Hyperlink"/>
          </w:rPr>
          <w:t xml:space="preserve">Poseidon Altar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_Toc44000276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77" w:history="1">
        <w:r>
          <w:rPr>
            <w:rStyle w:val="Hyperlink"/>
          </w:rPr>
          <w:t xml:space="preserve">Hades Altar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_Toc44000277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78" w:history="1">
        <w:r>
          <w:rPr>
            <w:rStyle w:val="Hyperlink"/>
          </w:rPr>
          <w:t xml:space="preserve">Stone doorway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_Toc44000278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79" w:history="1">
        <w:r>
          <w:rPr>
            <w:rStyle w:val="Hyperlink"/>
          </w:rPr>
          <w:t xml:space="preserve">Clay pots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_Toc44000279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80" w:history="1">
        <w:r>
          <w:rPr>
            <w:rStyle w:val="Hyperlink"/>
          </w:rPr>
          <w:t xml:space="preserve">Statues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_Toc44000280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81" w:history="1">
        <w:r>
          <w:rPr>
            <w:rStyle w:val="Hyperlink"/>
          </w:rPr>
          <w:t xml:space="preserve">Athena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_Toc44000281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82" w:history="1">
        <w:r>
          <w:rPr>
            <w:rStyle w:val="Hyperlink"/>
          </w:rPr>
          <w:t xml:space="preserve">Poseidon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_Toc44000282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83" w:history="1">
        <w:r>
          <w:rPr>
            <w:rStyle w:val="Hyperlink"/>
          </w:rPr>
          <w:t xml:space="preserve">Cerberus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_Toc44000283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84" w:history="1">
        <w:r>
          <w:rPr>
            <w:rStyle w:val="Hyperlink"/>
          </w:rPr>
          <w:t xml:space="preserve">Atlantis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_Toc44000284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85" w:history="1">
        <w:r>
          <w:rPr>
            <w:rStyle w:val="Hyperlink"/>
          </w:rPr>
          <w:t xml:space="preserve">Golden bowl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_Toc44000285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86" w:history="1">
        <w:r>
          <w:rPr>
            <w:rStyle w:val="Hyperlink"/>
          </w:rPr>
          <w:t xml:space="preserve">Charred bowl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_Toc44000286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87" w:history="1">
        <w:r>
          <w:rPr>
            <w:rStyle w:val="Hyperlink"/>
          </w:rPr>
          <w:t xml:space="preserve">Player hand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_Toc44000287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88" w:history="1">
        <w:r>
          <w:rPr>
            <w:rStyle w:val="Hyperlink"/>
          </w:rPr>
          <w:t xml:space="preserve">Candles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_Toc44000288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89" w:history="1">
        <w:r>
          <w:rPr>
            <w:rStyle w:val="Hyperlink"/>
          </w:rPr>
          <w:t xml:space="preserve">Cantina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_Toc44000289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90" w:history="1">
        <w:r>
          <w:rPr>
            <w:rStyle w:val="Hyperlink"/>
          </w:rPr>
          <w:t xml:space="preserve">Rubble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_Toc44000290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91" w:history="1">
        <w:r>
          <w:rPr>
            <w:rStyle w:val="Hyperlink"/>
          </w:rPr>
          <w:t xml:space="preserve">Unlit torch holder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_Toc44000291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292" w:history="1">
        <w:r>
          <w:rPr>
            <w:rStyle w:val="Hyperlink"/>
          </w:rPr>
          <w:t xml:space="preserve">Textures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_Toc44000292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93" w:history="1">
        <w:r>
          <w:rPr>
            <w:rStyle w:val="Hyperlink"/>
          </w:rPr>
          <w:t xml:space="preserve">Writing on the wall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_Toc44000293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94" w:history="1">
        <w:r>
          <w:rPr>
            <w:rStyle w:val="Hyperlink"/>
          </w:rPr>
          <w:t xml:space="preserve">Cave surface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_Toc44000294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95" w:history="1">
        <w:r>
          <w:rPr>
            <w:rStyle w:val="Hyperlink"/>
          </w:rPr>
          <w:t xml:space="preserve">Altar texture - stone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_Toc44000295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96" w:history="1">
        <w:r>
          <w:rPr>
            <w:rStyle w:val="Hyperlink"/>
          </w:rPr>
          <w:t xml:space="preserve">Fire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_Toc44000296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97" w:history="1">
        <w:r>
          <w:rPr>
            <w:rStyle w:val="Hyperlink"/>
          </w:rPr>
          <w:t xml:space="preserve">Clay pot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_Toc44000297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298" w:history="1">
        <w:r>
          <w:rPr>
            <w:rStyle w:val="Hyperlink"/>
          </w:rPr>
          <w:t xml:space="preserve">Ritual ingredients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_Toc44000298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299" w:history="1">
        <w:r>
          <w:rPr>
            <w:rStyle w:val="Hyperlink"/>
          </w:rPr>
          <w:t xml:space="preserve">Botanicals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_Toc44000299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300" w:history="1">
        <w:r>
          <w:rPr>
            <w:rStyle w:val="Hyperlink"/>
          </w:rPr>
          <w:t xml:space="preserve">Bone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_Toc44000300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301" w:history="1">
        <w:r>
          <w:rPr>
            <w:rStyle w:val="Hyperlink"/>
          </w:rPr>
          <w:t xml:space="preserve">Metal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_Toc44000301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302" w:history="1">
        <w:r>
          <w:rPr>
            <w:rStyle w:val="Hyperlink"/>
          </w:rPr>
          <w:t xml:space="preserve">Wood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_Toc44000302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303" w:history="1">
        <w:r>
          <w:rPr>
            <w:rStyle w:val="Hyperlink"/>
          </w:rPr>
          <w:t xml:space="preserve">Blood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_Toc44000303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304" w:history="1">
        <w:r>
          <w:rPr>
            <w:rStyle w:val="Hyperlink"/>
          </w:rPr>
          <w:t xml:space="preserve">Snake skin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_Toc44000304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05" w:history="1">
        <w:r>
          <w:rPr>
            <w:rStyle w:val="Hyperlink"/>
          </w:rPr>
          <w:t xml:space="preserve">Statue surface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_Toc44000305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06" w:history="1">
        <w:r>
          <w:rPr>
            <w:rStyle w:val="Hyperlink"/>
          </w:rPr>
          <w:t xml:space="preserve">Golden bowl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_Toc44000306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07" w:history="1">
        <w:r>
          <w:rPr>
            <w:rStyle w:val="Hyperlink"/>
          </w:rPr>
          <w:t xml:space="preserve">Charred bowl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_Toc44000307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08" w:history="1">
        <w:r>
          <w:rPr>
            <w:rStyle w:val="Hyperlink"/>
          </w:rPr>
          <w:t xml:space="preserve">Water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_Toc44000308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09" w:history="1">
        <w:r>
          <w:rPr>
            <w:rStyle w:val="Hyperlink"/>
          </w:rPr>
          <w:t xml:space="preserve">Light/magic/radiance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_Toc44000309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310" w:history="1">
        <w:r>
          <w:rPr>
            <w:rStyle w:val="Hyperlink"/>
          </w:rPr>
          <w:t xml:space="preserve">Sounds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_Toc44000310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11" w:history="1">
        <w:r>
          <w:rPr>
            <w:rStyle w:val="Hyperlink"/>
          </w:rPr>
          <w:t xml:space="preserve">Footsteps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_Toc44000311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12" w:history="1">
        <w:r>
          <w:rPr>
            <w:rStyle w:val="Hyperlink"/>
          </w:rPr>
          <w:t xml:space="preserve">Fire burning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_Toc44000312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13" w:history="1">
        <w:r>
          <w:rPr>
            <w:rStyle w:val="Hyperlink"/>
          </w:rPr>
          <w:t xml:space="preserve">Character talking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_Toc44000313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14" w:history="1">
        <w:r>
          <w:rPr>
            <w:rStyle w:val="Hyperlink"/>
          </w:rPr>
          <w:t xml:space="preserve">Cave rumbling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_Toc44000314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15" w:history="1">
        <w:r>
          <w:rPr>
            <w:rStyle w:val="Hyperlink"/>
          </w:rPr>
          <w:t xml:space="preserve">Energy building/magic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_Toc44000315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16" w:history="1">
        <w:r>
          <w:rPr>
            <w:rStyle w:val="Hyperlink"/>
          </w:rPr>
          <w:t xml:space="preserve">Clay pots open/close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_Toc44000316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17" w:history="1">
        <w:r>
          <w:rPr>
            <w:rStyle w:val="Hyperlink"/>
          </w:rPr>
          <w:t xml:space="preserve">Birds chirping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_Toc44000317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18" w:history="1">
        <w:r>
          <w:rPr>
            <w:rStyle w:val="Hyperlink"/>
          </w:rPr>
          <w:t xml:space="preserve">Waterfall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_Toc44000318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19" w:history="1">
        <w:r>
          <w:rPr>
            <w:rStyle w:val="Hyperlink"/>
          </w:rPr>
          <w:t xml:space="preserve">Water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_Toc44000319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20" w:history="1">
        <w:r>
          <w:rPr>
            <w:rStyle w:val="Hyperlink"/>
          </w:rPr>
          <w:t xml:space="preserve">Fire being extinguished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_Toc44000320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21" w:history="1">
        <w:r>
          <w:rPr>
            <w:rStyle w:val="Hyperlink"/>
          </w:rPr>
          <w:t xml:space="preserve">Wood against metal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_Toc44000321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322" w:history="1">
        <w:r>
          <w:rPr>
            <w:rStyle w:val="Hyperlink"/>
          </w:rPr>
          <w:t xml:space="preserve">Sliding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_Toc44000322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323" w:history="1">
        <w:r>
          <w:rPr>
            <w:rStyle w:val="Hyperlink"/>
          </w:rPr>
          <w:t xml:space="preserve">Knocking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_Toc44000323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24" w:history="1">
        <w:r>
          <w:rPr>
            <w:rStyle w:val="Hyperlink"/>
          </w:rPr>
          <w:t xml:space="preserve">Opening book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_Toc44000324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25" w:history="1">
        <w:r>
          <w:rPr>
            <w:rStyle w:val="Hyperlink"/>
          </w:rPr>
          <w:t xml:space="preserve">Rustling of paper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_Toc44000325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26" w:history="1">
        <w:r>
          <w:rPr>
            <w:rStyle w:val="Hyperlink"/>
          </w:rPr>
          <w:t xml:space="preserve">Backpack zipper and rustling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_Toc44000326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27" w:history="1">
        <w:r>
          <w:rPr>
            <w:rStyle w:val="Hyperlink"/>
          </w:rPr>
          <w:t xml:space="preserve">New journal entry 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_Toc44000327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328" w:history="1">
        <w:r>
          <w:rPr>
            <w:rStyle w:val="Hyperlink"/>
          </w:rPr>
          <w:t xml:space="preserve">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_Toc44000328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29" w:history="1">
        <w:r>
          <w:rPr>
            <w:rStyle w:val="Hyperlink"/>
          </w:rPr>
          <w:t xml:space="preserve">Button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_Toc44000329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30" w:history="1">
        <w:r>
          <w:rPr>
            <w:rStyle w:val="Hyperlink"/>
          </w:rPr>
          <w:t xml:space="preserve">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_Toc44000330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31" w:history="1">
        <w:r>
          <w:rPr>
            <w:rStyle w:val="Hyperlink"/>
          </w:rPr>
          <w:t xml:space="preserve">Subtitles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_Toc44000331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32" w:history="1">
        <w:r>
          <w:rPr>
            <w:rStyle w:val="Hyperlink"/>
          </w:rPr>
          <w:t xml:space="preserve">Menu screen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_Toc44000332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33" w:history="1">
        <w:r>
          <w:rPr>
            <w:rStyle w:val="Hyperlink"/>
          </w:rPr>
          <w:t xml:space="preserve">In game overlay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_Toc44000333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34" w:history="1">
        <w:r>
          <w:rPr>
            <w:rStyle w:val="Hyperlink"/>
          </w:rPr>
          <w:t xml:space="preserve">Map screen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_Toc44000334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35" w:history="1">
        <w:r>
          <w:rPr>
            <w:rStyle w:val="Hyperlink"/>
          </w:rPr>
          <w:t xml:space="preserve">Inventory screen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_Toc44000335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36" w:history="1">
        <w:r>
          <w:rPr>
            <w:rStyle w:val="Hyperlink"/>
          </w:rPr>
          <w:t xml:space="preserve">Journal screen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_Toc44000336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337" w:history="1">
        <w:r>
          <w:rPr>
            <w:rStyle w:val="Hyperlink"/>
          </w:rPr>
          <w:t xml:space="preserve">Icons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_Toc44000337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38" w:history="1">
        <w:r>
          <w:rPr>
            <w:rStyle w:val="Hyperlink"/>
          </w:rPr>
          <w:t xml:space="preserve">Eye icon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_Toc44000338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39" w:history="1">
        <w:r>
          <w:rPr>
            <w:rStyle w:val="Hyperlink"/>
          </w:rPr>
          <w:t xml:space="preserve">Hand icon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_Toc44000339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40" w:history="1">
        <w:r>
          <w:rPr>
            <w:rStyle w:val="Hyperlink"/>
          </w:rPr>
          <w:t xml:space="preserve">Map icon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_Toc44000340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41" w:history="1">
        <w:r>
          <w:rPr>
            <w:rStyle w:val="Hyperlink"/>
          </w:rPr>
          <w:t xml:space="preserve">Book icon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_Toc44000341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342" w:history="1">
        <w:r>
          <w:rPr>
            <w:rStyle w:val="Hyperlink"/>
          </w:rPr>
          <w:t xml:space="preserve">Bag icon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_Toc44000342 \h </w:instrTex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bookmarkStart w:id="5" w:name="_MV3TD_PT8H00M00S_5"/>
    <w:bookmarkEnd w:id="5"/>
    <w:bookmarkEnd w:id="2"/>
    <w:bookmarkEnd w:id="1"/>
    <w:bookmarkStart w:id="6" w:name="_MV3BS_1"/>
    <w:p>
      <w:pPr>
        <w:pStyle w:val="Heading1"/>
      </w:pPr>
      <w:bookmarkStart w:id="258" w:name="_Toc44000259"/>
      <w:bookmarkStart w:id="7" w:name="BRANCH_1"/>
      <w:r>
        <w:rPr/>
        <w:t xml:space="preserve">3D</w:t>
      </w:r>
      <w:bookmarkEnd w:id="7"/>
      <w:bookmarkEnd w:id="258"/>
    </w:p>
    <w:bookmarkStart w:id="8" w:name="_MV3TD_PT8H00M00S_8"/>
    <w:bookmarkEnd w:id="8"/>
    <w:bookmarkEnd w:id="6"/>
    <w:bookmarkStart w:id="9" w:name="_MV3BS_2"/>
    <w:p>
      <w:pPr>
        <w:pStyle w:val="Heading2"/>
      </w:pPr>
      <w:bookmarkStart w:id="259" w:name="_Toc44000260"/>
      <w:bookmarkStart w:id="10" w:name="BRANCH_2"/>
      <w:r>
        <w:rPr/>
        <w:t xml:space="preserve">Cave</w:t>
      </w:r>
      <w:bookmarkEnd w:id="10"/>
      <w:bookmarkEnd w:id="259"/>
    </w:p>
    <w:bookmarkStart w:id="11" w:name="_MV3TD_PT8H00M00S_11"/>
    <w:bookmarkEnd w:id="11"/>
    <w:bookmarkEnd w:id="9"/>
    <w:bookmarkStart w:id="12" w:name="_MV3BS_3"/>
    <w:p>
      <w:pPr>
        <w:pStyle w:val="Heading2"/>
      </w:pPr>
      <w:bookmarkStart w:id="260" w:name="_Toc44000261"/>
      <w:bookmarkStart w:id="13" w:name="BRANCH_3"/>
      <w:r>
        <w:rPr/>
        <w:t xml:space="preserve">Torch</w:t>
      </w:r>
      <w:bookmarkEnd w:id="13"/>
      <w:bookmarkEnd w:id="260"/>
    </w:p>
    <w:bookmarkStart w:id="14" w:name="_MV3TD_PT8H00M00S_14"/>
    <w:bookmarkEnd w:id="14"/>
    <w:bookmarkEnd w:id="12"/>
    <w:bookmarkStart w:id="15" w:name="_MV3BS_4"/>
    <w:p>
      <w:pPr>
        <w:pStyle w:val="Heading2"/>
      </w:pPr>
      <w:bookmarkStart w:id="261" w:name="_Toc44000262"/>
      <w:bookmarkStart w:id="16" w:name="BRANCH_4"/>
      <w:r>
        <w:rPr/>
        <w:t xml:space="preserve">Torch wall mounted holder</w:t>
      </w:r>
      <w:bookmarkEnd w:id="16"/>
      <w:bookmarkEnd w:id="261"/>
    </w:p>
    <w:bookmarkStart w:id="17" w:name="_MV3TD_PT8H00M00S_17"/>
    <w:bookmarkEnd w:id="17"/>
    <w:bookmarkEnd w:id="15"/>
    <w:bookmarkStart w:id="18" w:name="_MV3BS_5"/>
    <w:p>
      <w:pPr>
        <w:pStyle w:val="Heading2"/>
      </w:pPr>
      <w:bookmarkStart w:id="262" w:name="_Toc44000263"/>
      <w:bookmarkStart w:id="19" w:name="BRANCH_5"/>
      <w:r>
        <w:rPr/>
        <w:t xml:space="preserve">Torch fire pit</w:t>
      </w:r>
      <w:bookmarkEnd w:id="19"/>
      <w:bookmarkEnd w:id="262"/>
    </w:p>
    <w:bookmarkStart w:id="20" w:name="_MV3TD_PT8H00M00S_20"/>
    <w:bookmarkEnd w:id="20"/>
    <w:bookmarkEnd w:id="18"/>
    <w:bookmarkStart w:id="21" w:name="_MV3BS_6"/>
    <w:p>
      <w:pPr>
        <w:pStyle w:val="Heading2"/>
      </w:pPr>
      <w:bookmarkStart w:id="263" w:name="_Toc44000264"/>
      <w:bookmarkStart w:id="22" w:name="BRANCH_6"/>
      <w:r>
        <w:rPr/>
        <w:t xml:space="preserve">Ritual Ingredients</w:t>
      </w:r>
      <w:bookmarkEnd w:id="22"/>
      <w:bookmarkEnd w:id="263"/>
    </w:p>
    <w:bookmarkStart w:id="23" w:name="_MV3TD_PT8H00M00S_23"/>
    <w:bookmarkEnd w:id="23"/>
    <w:bookmarkEnd w:id="21"/>
    <w:bookmarkStart w:id="24" w:name="_MV3BS_7"/>
    <w:p>
      <w:pPr>
        <w:pStyle w:val="Heading3"/>
      </w:pPr>
      <w:bookmarkStart w:id="264" w:name="_Toc44000265"/>
      <w:bookmarkStart w:id="25" w:name="BRANCH_7"/>
      <w:r>
        <w:rPr/>
        <w:t xml:space="preserve">Mint</w:t>
      </w:r>
      <w:bookmarkEnd w:id="25"/>
      <w:bookmarkEnd w:id="264"/>
    </w:p>
    <w:bookmarkStart w:id="26" w:name="_MV3TD_PT8H00M00S_26"/>
    <w:bookmarkEnd w:id="26"/>
    <w:bookmarkEnd w:id="24"/>
    <w:bookmarkStart w:id="27" w:name="_MV3BS_8"/>
    <w:p>
      <w:pPr>
        <w:pStyle w:val="Heading3"/>
      </w:pPr>
      <w:bookmarkStart w:id="265" w:name="_Toc44000266"/>
      <w:bookmarkStart w:id="28" w:name="BRANCH_8"/>
      <w:r>
        <w:rPr/>
        <w:t xml:space="preserve">Fish bones</w:t>
      </w:r>
      <w:bookmarkEnd w:id="28"/>
      <w:bookmarkEnd w:id="265"/>
    </w:p>
    <w:bookmarkStart w:id="29" w:name="_MV3TD_PT8H00M00S_29"/>
    <w:bookmarkEnd w:id="29"/>
    <w:bookmarkEnd w:id="27"/>
    <w:bookmarkStart w:id="30" w:name="_MV3BS_9"/>
    <w:p>
      <w:pPr>
        <w:pStyle w:val="Heading3"/>
      </w:pPr>
      <w:bookmarkStart w:id="266" w:name="_Toc44000267"/>
      <w:bookmarkStart w:id="31" w:name="BRANCH_9"/>
      <w:r>
        <w:rPr/>
        <w:t xml:space="preserve">Knife</w:t>
      </w:r>
      <w:bookmarkEnd w:id="31"/>
      <w:bookmarkEnd w:id="266"/>
    </w:p>
    <w:bookmarkStart w:id="32" w:name="_MV3TD_PT8H00M00S_32"/>
    <w:bookmarkEnd w:id="32"/>
    <w:bookmarkEnd w:id="30"/>
    <w:bookmarkStart w:id="33" w:name="_MV3BS_10"/>
    <w:p>
      <w:pPr>
        <w:pStyle w:val="Heading3"/>
      </w:pPr>
      <w:bookmarkStart w:id="267" w:name="_Toc44000268"/>
      <w:bookmarkStart w:id="34" w:name="BRANCH_10"/>
      <w:r>
        <w:rPr/>
        <w:t xml:space="preserve">Owl bones</w:t>
      </w:r>
      <w:bookmarkEnd w:id="34"/>
      <w:bookmarkEnd w:id="267"/>
    </w:p>
    <w:bookmarkStart w:id="35" w:name="_MV3TD_PT8H00M00S_35"/>
    <w:bookmarkEnd w:id="35"/>
    <w:bookmarkEnd w:id="33"/>
    <w:bookmarkStart w:id="36" w:name="_MV3BS_11"/>
    <w:p>
      <w:pPr>
        <w:pStyle w:val="Heading3"/>
      </w:pPr>
      <w:bookmarkStart w:id="268" w:name="_Toc44000269"/>
      <w:bookmarkStart w:id="37" w:name="BRANCH_11"/>
      <w:r>
        <w:rPr/>
        <w:t xml:space="preserve">Olive branch</w:t>
      </w:r>
      <w:bookmarkEnd w:id="37"/>
      <w:bookmarkEnd w:id="268"/>
    </w:p>
    <w:bookmarkStart w:id="38" w:name="_MV3TD_PT8H00M00S_38"/>
    <w:bookmarkEnd w:id="38"/>
    <w:bookmarkEnd w:id="36"/>
    <w:bookmarkStart w:id="39" w:name="_MV3BS_12"/>
    <w:p>
      <w:pPr>
        <w:pStyle w:val="Heading3"/>
      </w:pPr>
      <w:bookmarkStart w:id="269" w:name="_Toc44000270"/>
      <w:bookmarkStart w:id="40" w:name="BRANCH_12"/>
      <w:r>
        <w:rPr/>
        <w:t xml:space="preserve">Snake skin</w:t>
      </w:r>
      <w:bookmarkEnd w:id="40"/>
      <w:bookmarkEnd w:id="269"/>
    </w:p>
    <w:bookmarkStart w:id="41" w:name="_MV3TD_PT8H00M00S_41"/>
    <w:bookmarkEnd w:id="41"/>
    <w:bookmarkEnd w:id="39"/>
    <w:bookmarkStart w:id="42" w:name="_MV3BS_13"/>
    <w:p>
      <w:pPr>
        <w:pStyle w:val="Heading3"/>
      </w:pPr>
      <w:bookmarkStart w:id="270" w:name="_Toc44000271"/>
      <w:bookmarkStart w:id="43" w:name="BRANCH_13"/>
      <w:r>
        <w:rPr/>
        <w:t xml:space="preserve">Narcissus</w:t>
      </w:r>
      <w:bookmarkEnd w:id="43"/>
      <w:bookmarkEnd w:id="270"/>
    </w:p>
    <w:bookmarkStart w:id="44" w:name="_MV3TD_PT8H00M00S_44"/>
    <w:bookmarkEnd w:id="44"/>
    <w:bookmarkEnd w:id="42"/>
    <w:bookmarkStart w:id="45" w:name="_MV3BS_14"/>
    <w:p>
      <w:pPr>
        <w:pStyle w:val="Heading3"/>
      </w:pPr>
      <w:bookmarkStart w:id="271" w:name="_Toc44000272"/>
      <w:bookmarkStart w:id="46" w:name="BRANCH_14"/>
      <w:r>
        <w:rPr/>
        <w:t xml:space="preserve">Dog bones</w:t>
      </w:r>
      <w:bookmarkEnd w:id="46"/>
      <w:bookmarkEnd w:id="271"/>
    </w:p>
    <w:bookmarkStart w:id="47" w:name="_MV3TD_PT8H00M00S_47"/>
    <w:bookmarkEnd w:id="47"/>
    <w:bookmarkEnd w:id="45"/>
    <w:bookmarkStart w:id="48" w:name="_MV3BS_15"/>
    <w:p>
      <w:pPr>
        <w:pStyle w:val="Heading3"/>
      </w:pPr>
      <w:bookmarkStart w:id="272" w:name="_Toc44000273"/>
      <w:bookmarkStart w:id="49" w:name="BRANCH_15"/>
      <w:r>
        <w:rPr/>
        <w:t xml:space="preserve">Lighter</w:t>
      </w:r>
      <w:bookmarkEnd w:id="49"/>
      <w:bookmarkEnd w:id="272"/>
    </w:p>
    <w:bookmarkStart w:id="50" w:name="_MV3TD_PT8H00M00S_50"/>
    <w:bookmarkEnd w:id="50"/>
    <w:bookmarkEnd w:id="48"/>
    <w:bookmarkStart w:id="51" w:name="_MV3BS_16"/>
    <w:p>
      <w:pPr>
        <w:pStyle w:val="Heading3"/>
      </w:pPr>
      <w:bookmarkStart w:id="273" w:name="_Toc44000274"/>
      <w:bookmarkStart w:id="52" w:name="BRANCH_16"/>
      <w:r>
        <w:rPr/>
        <w:t xml:space="preserve">Ancient dagger</w:t>
      </w:r>
      <w:bookmarkEnd w:id="52"/>
      <w:bookmarkEnd w:id="273"/>
    </w:p>
    <w:bookmarkStart w:id="53" w:name="_MV3TD_PT8H00M00S_53"/>
    <w:bookmarkEnd w:id="53"/>
    <w:bookmarkEnd w:id="51"/>
    <w:bookmarkStart w:id="54" w:name="_MV3BS_17"/>
    <w:p>
      <w:pPr>
        <w:pStyle w:val="Heading2"/>
      </w:pPr>
      <w:bookmarkStart w:id="274" w:name="_Toc44000275"/>
      <w:bookmarkStart w:id="55" w:name="BRANCH_17"/>
      <w:r>
        <w:rPr/>
        <w:t xml:space="preserve">Athena Altar</w:t>
      </w:r>
      <w:bookmarkEnd w:id="55"/>
      <w:bookmarkEnd w:id="274"/>
    </w:p>
    <w:bookmarkStart w:id="56" w:name="_MV3TD_PT8H00M00S_56"/>
    <w:bookmarkEnd w:id="56"/>
    <w:bookmarkEnd w:id="54"/>
    <w:bookmarkStart w:id="57" w:name="_MV3BS_18"/>
    <w:p>
      <w:pPr>
        <w:pStyle w:val="Heading2"/>
      </w:pPr>
      <w:bookmarkStart w:id="275" w:name="_Toc44000276"/>
      <w:bookmarkStart w:id="58" w:name="BRANCH_18"/>
      <w:r>
        <w:rPr/>
        <w:t xml:space="preserve">Poseidon Altar</w:t>
      </w:r>
      <w:bookmarkEnd w:id="58"/>
      <w:bookmarkEnd w:id="275"/>
    </w:p>
    <w:bookmarkStart w:id="59" w:name="_MV3TD_PT8H00M00S_59"/>
    <w:bookmarkEnd w:id="59"/>
    <w:bookmarkEnd w:id="57"/>
    <w:bookmarkStart w:id="60" w:name="_MV3BS_19"/>
    <w:p>
      <w:pPr>
        <w:pStyle w:val="Heading2"/>
      </w:pPr>
      <w:bookmarkStart w:id="276" w:name="_Toc44000277"/>
      <w:bookmarkStart w:id="61" w:name="BRANCH_19"/>
      <w:r>
        <w:rPr/>
        <w:t xml:space="preserve">Hades Altar</w:t>
      </w:r>
      <w:bookmarkEnd w:id="61"/>
      <w:bookmarkEnd w:id="276"/>
    </w:p>
    <w:bookmarkStart w:id="62" w:name="_MV3TD_PT8H00M00S_62"/>
    <w:bookmarkEnd w:id="62"/>
    <w:bookmarkEnd w:id="60"/>
    <w:bookmarkStart w:id="63" w:name="_MV3BS_20"/>
    <w:p>
      <w:pPr>
        <w:pStyle w:val="Heading2"/>
      </w:pPr>
      <w:bookmarkStart w:id="277" w:name="_Toc44000278"/>
      <w:bookmarkStart w:id="64" w:name="BRANCH_20"/>
      <w:r>
        <w:rPr/>
        <w:t xml:space="preserve">Stone doorway</w:t>
      </w:r>
      <w:bookmarkEnd w:id="64"/>
      <w:bookmarkEnd w:id="277"/>
    </w:p>
    <w:bookmarkStart w:id="65" w:name="_MV3TD_PT8H00M00S_65"/>
    <w:bookmarkEnd w:id="65"/>
    <w:bookmarkEnd w:id="63"/>
    <w:bookmarkStart w:id="66" w:name="_MV3BS_21"/>
    <w:p>
      <w:pPr>
        <w:pStyle w:val="Heading2"/>
      </w:pPr>
      <w:bookmarkStart w:id="278" w:name="_Toc44000279"/>
      <w:bookmarkStart w:id="67" w:name="BRANCH_21"/>
      <w:r>
        <w:rPr/>
        <w:t xml:space="preserve">Clay pots</w:t>
      </w:r>
      <w:bookmarkEnd w:id="67"/>
      <w:bookmarkEnd w:id="278"/>
    </w:p>
    <w:bookmarkStart w:id="68" w:name="_MV3TD_PT8H00M00S_68"/>
    <w:bookmarkEnd w:id="68"/>
    <w:bookmarkEnd w:id="66"/>
    <w:bookmarkStart w:id="69" w:name="_MV3BS_22"/>
    <w:p>
      <w:pPr>
        <w:pStyle w:val="Heading2"/>
      </w:pPr>
      <w:bookmarkStart w:id="279" w:name="_Toc44000280"/>
      <w:bookmarkStart w:id="70" w:name="BRANCH_22"/>
      <w:r>
        <w:rPr/>
        <w:t xml:space="preserve">Statues</w:t>
      </w:r>
      <w:bookmarkEnd w:id="70"/>
      <w:bookmarkEnd w:id="279"/>
    </w:p>
    <w:bookmarkStart w:id="71" w:name="_MV3TD_PT8H00M00S_71"/>
    <w:bookmarkEnd w:id="71"/>
    <w:bookmarkEnd w:id="69"/>
    <w:bookmarkStart w:id="72" w:name="_MV3BS_23"/>
    <w:p>
      <w:pPr>
        <w:pStyle w:val="Heading3"/>
      </w:pPr>
      <w:bookmarkStart w:id="280" w:name="_Toc44000281"/>
      <w:bookmarkStart w:id="73" w:name="BRANCH_23"/>
      <w:r>
        <w:rPr/>
        <w:t xml:space="preserve">Athena</w:t>
      </w:r>
      <w:bookmarkEnd w:id="73"/>
      <w:bookmarkEnd w:id="280"/>
    </w:p>
    <w:bookmarkStart w:id="74" w:name="_MV3TD_PT8H00M00S_74"/>
    <w:bookmarkEnd w:id="74"/>
    <w:bookmarkEnd w:id="72"/>
    <w:bookmarkStart w:id="75" w:name="_MV3BS_24"/>
    <w:p>
      <w:pPr>
        <w:pStyle w:val="Heading3"/>
      </w:pPr>
      <w:bookmarkStart w:id="281" w:name="_Toc44000282"/>
      <w:bookmarkStart w:id="76" w:name="BRANCH_24"/>
      <w:r>
        <w:rPr/>
        <w:t xml:space="preserve">Poseidon</w:t>
      </w:r>
      <w:bookmarkEnd w:id="76"/>
      <w:bookmarkEnd w:id="281"/>
    </w:p>
    <w:bookmarkStart w:id="77" w:name="_MV3TD_PT8H00M00S_77"/>
    <w:bookmarkEnd w:id="77"/>
    <w:bookmarkEnd w:id="75"/>
    <w:bookmarkStart w:id="78" w:name="_MV3BS_25"/>
    <w:p>
      <w:pPr>
        <w:pStyle w:val="Heading3"/>
      </w:pPr>
      <w:bookmarkStart w:id="282" w:name="_Toc44000283"/>
      <w:bookmarkStart w:id="79" w:name="BRANCH_25"/>
      <w:r>
        <w:rPr/>
        <w:t xml:space="preserve">Cerberus</w:t>
      </w:r>
      <w:bookmarkEnd w:id="79"/>
      <w:bookmarkEnd w:id="282"/>
    </w:p>
    <w:bookmarkStart w:id="80" w:name="_MV3TD_PT8H00M00S_80"/>
    <w:bookmarkEnd w:id="80"/>
    <w:bookmarkEnd w:id="78"/>
    <w:bookmarkStart w:id="81" w:name="_MV3BS_26"/>
    <w:p>
      <w:pPr>
        <w:pStyle w:val="Heading3"/>
      </w:pPr>
      <w:bookmarkStart w:id="283" w:name="_Toc44000284"/>
      <w:bookmarkStart w:id="82" w:name="BRANCH_26"/>
      <w:r>
        <w:rPr/>
        <w:t xml:space="preserve">Atlantis</w:t>
      </w:r>
      <w:bookmarkEnd w:id="82"/>
      <w:bookmarkEnd w:id="283"/>
    </w:p>
    <w:bookmarkStart w:id="83" w:name="_MV3TD_PT8H00M00S_83"/>
    <w:bookmarkEnd w:id="83"/>
    <w:bookmarkEnd w:id="81"/>
    <w:bookmarkStart w:id="84" w:name="_MV3BS_27"/>
    <w:p>
      <w:pPr>
        <w:pStyle w:val="Heading2"/>
      </w:pPr>
      <w:bookmarkStart w:id="284" w:name="_Toc44000285"/>
      <w:bookmarkStart w:id="85" w:name="BRANCH_27"/>
      <w:r>
        <w:rPr/>
        <w:t xml:space="preserve">Golden bowl</w:t>
      </w:r>
      <w:bookmarkEnd w:id="85"/>
      <w:bookmarkEnd w:id="284"/>
    </w:p>
    <w:bookmarkStart w:id="86" w:name="_MV3TD_PT8H00M00S_86"/>
    <w:bookmarkEnd w:id="86"/>
    <w:bookmarkEnd w:id="84"/>
    <w:bookmarkStart w:id="87" w:name="_MV3BS_28"/>
    <w:p>
      <w:pPr>
        <w:pStyle w:val="Heading2"/>
      </w:pPr>
      <w:bookmarkStart w:id="285" w:name="_Toc44000286"/>
      <w:bookmarkStart w:id="88" w:name="BRANCH_28"/>
      <w:r>
        <w:rPr/>
        <w:t xml:space="preserve">Charred bowl</w:t>
      </w:r>
      <w:bookmarkEnd w:id="88"/>
      <w:bookmarkEnd w:id="285"/>
    </w:p>
    <w:bookmarkStart w:id="89" w:name="_MV3TD_PT8H00M00S_89"/>
    <w:bookmarkEnd w:id="89"/>
    <w:bookmarkEnd w:id="87"/>
    <w:bookmarkStart w:id="90" w:name="_MV3BS_29"/>
    <w:p>
      <w:pPr>
        <w:pStyle w:val="Heading2"/>
      </w:pPr>
      <w:bookmarkStart w:id="286" w:name="_Toc44000287"/>
      <w:bookmarkStart w:id="91" w:name="BRANCH_29"/>
      <w:r>
        <w:rPr/>
        <w:t xml:space="preserve">Player hand</w:t>
      </w:r>
      <w:bookmarkEnd w:id="91"/>
      <w:bookmarkEnd w:id="286"/>
    </w:p>
    <w:bookmarkStart w:id="92" w:name="_MV3TD_PT8H00M00S_92"/>
    <w:bookmarkEnd w:id="92"/>
    <w:bookmarkEnd w:id="90"/>
    <w:bookmarkStart w:id="93" w:name="_MV3BS_30"/>
    <w:p>
      <w:pPr>
        <w:pStyle w:val="Heading2"/>
      </w:pPr>
      <w:bookmarkStart w:id="287" w:name="_Toc44000288"/>
      <w:bookmarkStart w:id="94" w:name="BRANCH_30"/>
      <w:r>
        <w:rPr/>
        <w:t xml:space="preserve">Candles</w:t>
      </w:r>
      <w:bookmarkEnd w:id="94"/>
      <w:bookmarkEnd w:id="287"/>
    </w:p>
    <w:bookmarkStart w:id="95" w:name="_MV3TD_PT8H00M00S_95"/>
    <w:bookmarkEnd w:id="95"/>
    <w:bookmarkEnd w:id="93"/>
    <w:bookmarkStart w:id="96" w:name="_MV3BS_31"/>
    <w:p>
      <w:pPr>
        <w:pStyle w:val="Heading2"/>
      </w:pPr>
      <w:bookmarkStart w:id="288" w:name="_Toc44000289"/>
      <w:bookmarkStart w:id="97" w:name="BRANCH_31"/>
      <w:r>
        <w:rPr/>
        <w:t xml:space="preserve">Cantina</w:t>
      </w:r>
      <w:bookmarkEnd w:id="97"/>
      <w:bookmarkEnd w:id="288"/>
    </w:p>
    <w:bookmarkStart w:id="98" w:name="_MV3TD_PT8H00M00S_98"/>
    <w:bookmarkEnd w:id="98"/>
    <w:bookmarkEnd w:id="96"/>
    <w:bookmarkStart w:id="99" w:name="_MV3BS_32"/>
    <w:p>
      <w:pPr>
        <w:pStyle w:val="Heading2"/>
      </w:pPr>
      <w:bookmarkStart w:id="289" w:name="_Toc44000290"/>
      <w:bookmarkStart w:id="100" w:name="BRANCH_32"/>
      <w:r>
        <w:rPr/>
        <w:t xml:space="preserve">Rubble</w:t>
      </w:r>
      <w:bookmarkEnd w:id="100"/>
      <w:bookmarkEnd w:id="289"/>
    </w:p>
    <w:bookmarkStart w:id="101" w:name="_MV3TD_PT8H00M00S_101"/>
    <w:bookmarkEnd w:id="101"/>
    <w:bookmarkEnd w:id="99"/>
    <w:bookmarkStart w:id="102" w:name="_MV3BS_33"/>
    <w:p>
      <w:pPr>
        <w:pStyle w:val="Heading2"/>
      </w:pPr>
      <w:bookmarkStart w:id="290" w:name="_Toc44000291"/>
      <w:bookmarkStart w:id="103" w:name="BRANCH_33"/>
      <w:r>
        <w:rPr/>
        <w:t xml:space="preserve">Unlit torch holder</w:t>
      </w:r>
      <w:bookmarkEnd w:id="103"/>
      <w:bookmarkEnd w:id="290"/>
    </w:p>
    <w:bookmarkStart w:id="104" w:name="_MV3TD_PT8H00M00S_104"/>
    <w:bookmarkEnd w:id="104"/>
    <w:bookmarkEnd w:id="102"/>
    <w:bookmarkStart w:id="105" w:name="_MV3BS_34"/>
    <w:p>
      <w:pPr>
        <w:pStyle w:val="Heading1"/>
      </w:pPr>
      <w:bookmarkStart w:id="291" w:name="_Toc44000292"/>
      <w:bookmarkStart w:id="106" w:name="BRANCH_34"/>
      <w:r>
        <w:rPr/>
        <w:t xml:space="preserve">Textures</w:t>
      </w:r>
      <w:bookmarkEnd w:id="106"/>
      <w:bookmarkEnd w:id="291"/>
    </w:p>
    <w:bookmarkStart w:id="107" w:name="_MV3TD_PT8H00M00S_107"/>
    <w:bookmarkEnd w:id="107"/>
    <w:bookmarkEnd w:id="105"/>
    <w:bookmarkStart w:id="108" w:name="_MV3BS_35"/>
    <w:p>
      <w:pPr>
        <w:pStyle w:val="Heading2"/>
      </w:pPr>
      <w:bookmarkStart w:id="292" w:name="_Toc44000293"/>
      <w:bookmarkStart w:id="109" w:name="BRANCH_35"/>
      <w:r>
        <w:rPr/>
        <w:t xml:space="preserve">Writing on the wall</w:t>
      </w:r>
      <w:bookmarkEnd w:id="109"/>
      <w:bookmarkEnd w:id="292"/>
    </w:p>
    <w:bookmarkStart w:id="110" w:name="_MV3TD_PT8H00M00S_110"/>
    <w:bookmarkEnd w:id="110"/>
    <w:bookmarkEnd w:id="108"/>
    <w:bookmarkStart w:id="111" w:name="_MV3BS_36"/>
    <w:p>
      <w:pPr>
        <w:pStyle w:val="Heading2"/>
      </w:pPr>
      <w:bookmarkStart w:id="293" w:name="_Toc44000294"/>
      <w:bookmarkStart w:id="112" w:name="BRANCH_36"/>
      <w:r>
        <w:rPr/>
        <w:t xml:space="preserve">Cave surface</w:t>
      </w:r>
      <w:bookmarkEnd w:id="112"/>
      <w:bookmarkEnd w:id="293"/>
    </w:p>
    <w:bookmarkStart w:id="113" w:name="_MV3TD_PT8H00M00S_113"/>
    <w:bookmarkEnd w:id="113"/>
    <w:bookmarkEnd w:id="111"/>
    <w:bookmarkStart w:id="114" w:name="_MV3BS_37"/>
    <w:p>
      <w:pPr>
        <w:pStyle w:val="Heading2"/>
      </w:pPr>
      <w:bookmarkStart w:id="294" w:name="_Toc44000295"/>
      <w:bookmarkStart w:id="115" w:name="BRANCH_37"/>
      <w:r>
        <w:rPr/>
        <w:t xml:space="preserve">Altar texture - stone</w:t>
      </w:r>
      <w:bookmarkEnd w:id="115"/>
      <w:bookmarkEnd w:id="294"/>
    </w:p>
    <w:bookmarkStart w:id="116" w:name="_MV3TD_PT8H00M00S_116"/>
    <w:bookmarkEnd w:id="116"/>
    <w:bookmarkEnd w:id="114"/>
    <w:bookmarkStart w:id="117" w:name="_MV3BS_38"/>
    <w:p>
      <w:pPr>
        <w:pStyle w:val="Heading2"/>
      </w:pPr>
      <w:bookmarkStart w:id="295" w:name="_Toc44000296"/>
      <w:bookmarkStart w:id="118" w:name="BRANCH_38"/>
      <w:r>
        <w:rPr/>
        <w:t xml:space="preserve">Fire</w:t>
      </w:r>
      <w:bookmarkEnd w:id="118"/>
      <w:bookmarkEnd w:id="295"/>
    </w:p>
    <w:bookmarkStart w:id="119" w:name="_MV3TD_PT8H00M00S_119"/>
    <w:bookmarkEnd w:id="119"/>
    <w:bookmarkEnd w:id="117"/>
    <w:bookmarkStart w:id="120" w:name="_MV3BS_39"/>
    <w:p>
      <w:pPr>
        <w:pStyle w:val="Heading2"/>
      </w:pPr>
      <w:bookmarkStart w:id="296" w:name="_Toc44000297"/>
      <w:bookmarkStart w:id="121" w:name="BRANCH_39"/>
      <w:r>
        <w:rPr/>
        <w:t xml:space="preserve">Clay pot</w:t>
      </w:r>
      <w:bookmarkEnd w:id="121"/>
      <w:bookmarkEnd w:id="296"/>
    </w:p>
    <w:bookmarkStart w:id="122" w:name="_MV3TD_PT8H00M00S_122"/>
    <w:bookmarkEnd w:id="122"/>
    <w:bookmarkEnd w:id="120"/>
    <w:bookmarkStart w:id="123" w:name="_MV3BS_40"/>
    <w:p>
      <w:pPr>
        <w:pStyle w:val="Heading2"/>
      </w:pPr>
      <w:bookmarkStart w:id="297" w:name="_Toc44000298"/>
      <w:bookmarkStart w:id="124" w:name="BRANCH_40"/>
      <w:r>
        <w:rPr/>
        <w:t xml:space="preserve">Ritual ingredients</w:t>
      </w:r>
      <w:bookmarkEnd w:id="124"/>
      <w:bookmarkEnd w:id="297"/>
    </w:p>
    <w:bookmarkStart w:id="125" w:name="_MV3TD_PT8H00M00S_125"/>
    <w:bookmarkEnd w:id="125"/>
    <w:bookmarkEnd w:id="123"/>
    <w:bookmarkStart w:id="126" w:name="_MV3BS_41"/>
    <w:p>
      <w:pPr>
        <w:pStyle w:val="Heading3"/>
      </w:pPr>
      <w:bookmarkStart w:id="298" w:name="_Toc44000299"/>
      <w:bookmarkStart w:id="127" w:name="BRANCH_41"/>
      <w:r>
        <w:rPr/>
        <w:t xml:space="preserve">Botanicals</w:t>
      </w:r>
      <w:bookmarkEnd w:id="127"/>
      <w:bookmarkEnd w:id="298"/>
    </w:p>
    <w:bookmarkStart w:id="128" w:name="_MV3TD_PT8H00M00S_128"/>
    <w:bookmarkEnd w:id="128"/>
    <w:bookmarkEnd w:id="126"/>
    <w:bookmarkStart w:id="129" w:name="_MV3BS_42"/>
    <w:p>
      <w:pPr>
        <w:pStyle w:val="Heading3"/>
      </w:pPr>
      <w:bookmarkStart w:id="299" w:name="_Toc44000300"/>
      <w:bookmarkStart w:id="130" w:name="BRANCH_42"/>
      <w:r>
        <w:rPr/>
        <w:t xml:space="preserve">Bone</w:t>
      </w:r>
      <w:bookmarkEnd w:id="130"/>
      <w:bookmarkEnd w:id="299"/>
    </w:p>
    <w:bookmarkStart w:id="131" w:name="_MV3TD_PT8H00M00S_131"/>
    <w:bookmarkEnd w:id="131"/>
    <w:bookmarkEnd w:id="129"/>
    <w:bookmarkStart w:id="132" w:name="_MV3BS_43"/>
    <w:p>
      <w:pPr>
        <w:pStyle w:val="Heading3"/>
      </w:pPr>
      <w:bookmarkStart w:id="300" w:name="_Toc44000301"/>
      <w:bookmarkStart w:id="133" w:name="BRANCH_43"/>
      <w:r>
        <w:rPr/>
        <w:t xml:space="preserve">Metal</w:t>
      </w:r>
      <w:bookmarkEnd w:id="133"/>
      <w:bookmarkEnd w:id="300"/>
    </w:p>
    <w:bookmarkStart w:id="134" w:name="_MV3TD_PT8H00M00S_134"/>
    <w:bookmarkEnd w:id="134"/>
    <w:bookmarkEnd w:id="132"/>
    <w:bookmarkStart w:id="135" w:name="_MV3BS_44"/>
    <w:p>
      <w:pPr>
        <w:pStyle w:val="Heading3"/>
      </w:pPr>
      <w:bookmarkStart w:id="301" w:name="_Toc44000302"/>
      <w:bookmarkStart w:id="136" w:name="BRANCH_44"/>
      <w:r>
        <w:rPr/>
        <w:t xml:space="preserve">Wood</w:t>
      </w:r>
      <w:bookmarkEnd w:id="136"/>
      <w:bookmarkEnd w:id="301"/>
    </w:p>
    <w:bookmarkStart w:id="137" w:name="_MV3TD_PT8H00M00S_137"/>
    <w:bookmarkEnd w:id="137"/>
    <w:bookmarkEnd w:id="135"/>
    <w:bookmarkStart w:id="138" w:name="_MV3BS_45"/>
    <w:p>
      <w:pPr>
        <w:pStyle w:val="Heading3"/>
      </w:pPr>
      <w:bookmarkStart w:id="302" w:name="_Toc44000303"/>
      <w:bookmarkStart w:id="139" w:name="BRANCH_45"/>
      <w:r>
        <w:rPr/>
        <w:t xml:space="preserve">Blood</w:t>
      </w:r>
      <w:bookmarkEnd w:id="139"/>
      <w:bookmarkEnd w:id="302"/>
    </w:p>
    <w:bookmarkStart w:id="140" w:name="_MV3TD_PT8H00M00S_140"/>
    <w:bookmarkEnd w:id="140"/>
    <w:bookmarkEnd w:id="138"/>
    <w:bookmarkStart w:id="141" w:name="_MV3BS_46"/>
    <w:p>
      <w:pPr>
        <w:pStyle w:val="Heading3"/>
      </w:pPr>
      <w:bookmarkStart w:id="303" w:name="_Toc44000304"/>
      <w:bookmarkStart w:id="142" w:name="BRANCH_46"/>
      <w:r>
        <w:rPr/>
        <w:t xml:space="preserve">Snake skin</w:t>
      </w:r>
      <w:bookmarkEnd w:id="142"/>
      <w:bookmarkEnd w:id="303"/>
    </w:p>
    <w:bookmarkStart w:id="143" w:name="_MV3TD_PT8H00M00S_143"/>
    <w:bookmarkEnd w:id="143"/>
    <w:bookmarkEnd w:id="141"/>
    <w:bookmarkStart w:id="144" w:name="_MV3BS_47"/>
    <w:p>
      <w:pPr>
        <w:pStyle w:val="Heading2"/>
      </w:pPr>
      <w:bookmarkStart w:id="304" w:name="_Toc44000305"/>
      <w:bookmarkStart w:id="145" w:name="BRANCH_47"/>
      <w:r>
        <w:rPr/>
        <w:t xml:space="preserve">Statue surface</w:t>
      </w:r>
      <w:bookmarkEnd w:id="145"/>
      <w:bookmarkEnd w:id="304"/>
    </w:p>
    <w:bookmarkStart w:id="146" w:name="_MV3TD_PT8H00M00S_146"/>
    <w:bookmarkEnd w:id="146"/>
    <w:bookmarkEnd w:id="144"/>
    <w:bookmarkStart w:id="147" w:name="_MV3BS_48"/>
    <w:p>
      <w:pPr>
        <w:pStyle w:val="Heading2"/>
      </w:pPr>
      <w:bookmarkStart w:id="305" w:name="_Toc44000306"/>
      <w:bookmarkStart w:id="148" w:name="BRANCH_48"/>
      <w:r>
        <w:rPr/>
        <w:t xml:space="preserve">Golden bowl</w:t>
      </w:r>
      <w:bookmarkEnd w:id="148"/>
      <w:bookmarkEnd w:id="305"/>
    </w:p>
    <w:bookmarkStart w:id="149" w:name="_MV3TD_PT8H00M00S_149"/>
    <w:bookmarkEnd w:id="149"/>
    <w:bookmarkEnd w:id="147"/>
    <w:bookmarkStart w:id="150" w:name="_MV3BS_49"/>
    <w:p>
      <w:pPr>
        <w:pStyle w:val="Heading2"/>
      </w:pPr>
      <w:bookmarkStart w:id="306" w:name="_Toc44000307"/>
      <w:bookmarkStart w:id="151" w:name="BRANCH_49"/>
      <w:r>
        <w:rPr/>
        <w:t xml:space="preserve">Charred bowl</w:t>
      </w:r>
      <w:bookmarkEnd w:id="151"/>
      <w:bookmarkEnd w:id="306"/>
    </w:p>
    <w:bookmarkStart w:id="152" w:name="_MV3TD_PT8H00M00S_152"/>
    <w:bookmarkEnd w:id="152"/>
    <w:bookmarkEnd w:id="150"/>
    <w:bookmarkStart w:id="153" w:name="_MV3BS_50"/>
    <w:p>
      <w:pPr>
        <w:pStyle w:val="Heading2"/>
      </w:pPr>
      <w:bookmarkStart w:id="307" w:name="_Toc44000308"/>
      <w:bookmarkStart w:id="154" w:name="BRANCH_50"/>
      <w:r>
        <w:rPr/>
        <w:t xml:space="preserve">Water</w:t>
      </w:r>
      <w:bookmarkEnd w:id="154"/>
      <w:bookmarkEnd w:id="307"/>
    </w:p>
    <w:bookmarkStart w:id="155" w:name="_MV3TD_PT8H00M00S_155"/>
    <w:bookmarkEnd w:id="155"/>
    <w:bookmarkEnd w:id="153"/>
    <w:bookmarkStart w:id="156" w:name="_MV3BS_51"/>
    <w:p>
      <w:pPr>
        <w:pStyle w:val="Heading2"/>
      </w:pPr>
      <w:bookmarkStart w:id="308" w:name="_Toc44000309"/>
      <w:bookmarkStart w:id="157" w:name="BRANCH_51"/>
      <w:r>
        <w:rPr/>
        <w:t xml:space="preserve">Light/magic/radiance</w:t>
      </w:r>
      <w:bookmarkEnd w:id="157"/>
      <w:bookmarkEnd w:id="308"/>
    </w:p>
    <w:bookmarkStart w:id="158" w:name="_MV3TD_PT8H00M00S_158"/>
    <w:bookmarkEnd w:id="158"/>
    <w:bookmarkEnd w:id="156"/>
    <w:bookmarkStart w:id="159" w:name="_MV3BS_52"/>
    <w:p>
      <w:pPr>
        <w:pStyle w:val="Heading1"/>
      </w:pPr>
      <w:bookmarkStart w:id="309" w:name="_Toc44000310"/>
      <w:bookmarkStart w:id="160" w:name="BRANCH_52"/>
      <w:r>
        <w:rPr/>
        <w:t xml:space="preserve">Sounds</w:t>
      </w:r>
      <w:bookmarkEnd w:id="160"/>
      <w:bookmarkEnd w:id="309"/>
    </w:p>
    <w:bookmarkStart w:id="161" w:name="_MV3TD_PT8H00M00S_161"/>
    <w:bookmarkEnd w:id="161"/>
    <w:bookmarkEnd w:id="159"/>
    <w:bookmarkStart w:id="162" w:name="_MV3BS_53"/>
    <w:p>
      <w:pPr>
        <w:pStyle w:val="Heading2"/>
      </w:pPr>
      <w:bookmarkStart w:id="310" w:name="_Toc44000311"/>
      <w:bookmarkStart w:id="163" w:name="BRANCH_53"/>
      <w:r>
        <w:rPr/>
        <w:t xml:space="preserve">Footsteps</w:t>
      </w:r>
      <w:bookmarkEnd w:id="163"/>
      <w:bookmarkEnd w:id="310"/>
    </w:p>
    <w:bookmarkStart w:id="164" w:name="_MV3TD_PT8H00M00S_164"/>
    <w:bookmarkEnd w:id="164"/>
    <w:bookmarkEnd w:id="162"/>
    <w:bookmarkStart w:id="165" w:name="_MV3BS_54"/>
    <w:p>
      <w:pPr>
        <w:pStyle w:val="Heading2"/>
      </w:pPr>
      <w:bookmarkStart w:id="311" w:name="_Toc44000312"/>
      <w:bookmarkStart w:id="166" w:name="BRANCH_54"/>
      <w:r>
        <w:rPr/>
        <w:t xml:space="preserve">Fire burning</w:t>
      </w:r>
      <w:bookmarkEnd w:id="166"/>
      <w:bookmarkEnd w:id="311"/>
    </w:p>
    <w:bookmarkStart w:id="167" w:name="_MV3TD_PT8H00M00S_167"/>
    <w:bookmarkEnd w:id="167"/>
    <w:bookmarkEnd w:id="165"/>
    <w:bookmarkStart w:id="168" w:name="_MV3BS_55"/>
    <w:p>
      <w:pPr>
        <w:pStyle w:val="Heading2"/>
      </w:pPr>
      <w:bookmarkStart w:id="312" w:name="_Toc44000313"/>
      <w:bookmarkStart w:id="169" w:name="BRANCH_55"/>
      <w:r>
        <w:rPr/>
        <w:t xml:space="preserve">Character talking</w:t>
      </w:r>
      <w:bookmarkEnd w:id="169"/>
      <w:bookmarkEnd w:id="312"/>
    </w:p>
    <w:bookmarkStart w:id="170" w:name="_MV3TD_PT8H00M00S_170"/>
    <w:bookmarkEnd w:id="170"/>
    <w:bookmarkEnd w:id="168"/>
    <w:bookmarkStart w:id="171" w:name="_MV3BS_56"/>
    <w:p>
      <w:pPr>
        <w:pStyle w:val="Heading2"/>
      </w:pPr>
      <w:bookmarkStart w:id="313" w:name="_Toc44000314"/>
      <w:bookmarkStart w:id="172" w:name="BRANCH_56"/>
      <w:r>
        <w:rPr/>
        <w:t xml:space="preserve">Cave rumbling</w:t>
      </w:r>
      <w:bookmarkEnd w:id="172"/>
      <w:bookmarkEnd w:id="313"/>
    </w:p>
    <w:bookmarkStart w:id="173" w:name="_MV3TD_PT8H00M00S_173"/>
    <w:bookmarkEnd w:id="173"/>
    <w:bookmarkEnd w:id="171"/>
    <w:bookmarkStart w:id="174" w:name="_MV3BS_57"/>
    <w:p>
      <w:pPr>
        <w:pStyle w:val="Heading2"/>
      </w:pPr>
      <w:bookmarkStart w:id="314" w:name="_Toc44000315"/>
      <w:bookmarkStart w:id="175" w:name="BRANCH_57"/>
      <w:r>
        <w:rPr/>
        <w:t xml:space="preserve">Energy building/magic</w:t>
      </w:r>
      <w:bookmarkEnd w:id="175"/>
      <w:bookmarkEnd w:id="314"/>
    </w:p>
    <w:bookmarkStart w:id="176" w:name="_MV3TD_PT8H00M00S_176"/>
    <w:bookmarkEnd w:id="176"/>
    <w:bookmarkEnd w:id="174"/>
    <w:bookmarkStart w:id="177" w:name="_MV3BS_58"/>
    <w:p>
      <w:pPr>
        <w:pStyle w:val="Heading2"/>
      </w:pPr>
      <w:bookmarkStart w:id="315" w:name="_Toc44000316"/>
      <w:bookmarkStart w:id="178" w:name="BRANCH_58"/>
      <w:r>
        <w:rPr/>
        <w:t xml:space="preserve">Clay pots open/close</w:t>
      </w:r>
      <w:bookmarkEnd w:id="178"/>
      <w:bookmarkEnd w:id="315"/>
    </w:p>
    <w:bookmarkStart w:id="179" w:name="_MV3TD_PT8H00M00S_179"/>
    <w:bookmarkEnd w:id="179"/>
    <w:bookmarkEnd w:id="177"/>
    <w:bookmarkStart w:id="180" w:name="_MV3BS_59"/>
    <w:p>
      <w:pPr>
        <w:pStyle w:val="Heading2"/>
      </w:pPr>
      <w:bookmarkStart w:id="316" w:name="_Toc44000317"/>
      <w:bookmarkStart w:id="181" w:name="BRANCH_59"/>
      <w:r>
        <w:rPr/>
        <w:t xml:space="preserve">Birds chirping</w:t>
      </w:r>
      <w:bookmarkEnd w:id="181"/>
      <w:bookmarkEnd w:id="316"/>
    </w:p>
    <w:bookmarkStart w:id="182" w:name="_MV3TD_PT8H00M00S_182"/>
    <w:bookmarkEnd w:id="182"/>
    <w:bookmarkEnd w:id="180"/>
    <w:bookmarkStart w:id="183" w:name="_MV3BS_60"/>
    <w:p>
      <w:pPr>
        <w:pStyle w:val="Heading2"/>
      </w:pPr>
      <w:bookmarkStart w:id="317" w:name="_Toc44000318"/>
      <w:bookmarkStart w:id="184" w:name="BRANCH_60"/>
      <w:r>
        <w:rPr/>
        <w:t xml:space="preserve">Waterfall</w:t>
      </w:r>
      <w:bookmarkEnd w:id="184"/>
      <w:bookmarkEnd w:id="317"/>
    </w:p>
    <w:bookmarkStart w:id="185" w:name="_MV3TD_PT8H00M00S_185"/>
    <w:bookmarkEnd w:id="185"/>
    <w:bookmarkEnd w:id="183"/>
    <w:bookmarkStart w:id="186" w:name="_MV3BS_61"/>
    <w:p>
      <w:pPr>
        <w:pStyle w:val="Heading2"/>
      </w:pPr>
      <w:bookmarkStart w:id="318" w:name="_Toc44000319"/>
      <w:bookmarkStart w:id="187" w:name="BRANCH_61"/>
      <w:r>
        <w:rPr/>
        <w:t xml:space="preserve">Water</w:t>
      </w:r>
      <w:bookmarkEnd w:id="187"/>
      <w:bookmarkEnd w:id="318"/>
    </w:p>
    <w:bookmarkStart w:id="188" w:name="_MV3TD_PT8H00M00S_188"/>
    <w:bookmarkEnd w:id="188"/>
    <w:bookmarkEnd w:id="186"/>
    <w:bookmarkStart w:id="189" w:name="_MV3BS_62"/>
    <w:p>
      <w:pPr>
        <w:pStyle w:val="Heading2"/>
      </w:pPr>
      <w:bookmarkStart w:id="319" w:name="_Toc44000320"/>
      <w:bookmarkStart w:id="190" w:name="BRANCH_62"/>
      <w:r>
        <w:rPr/>
        <w:t xml:space="preserve">Fire being extinguished</w:t>
      </w:r>
      <w:bookmarkEnd w:id="190"/>
      <w:bookmarkEnd w:id="319"/>
    </w:p>
    <w:bookmarkStart w:id="191" w:name="_MV3TD_PT8H00M00S_191"/>
    <w:bookmarkEnd w:id="191"/>
    <w:bookmarkEnd w:id="189"/>
    <w:bookmarkStart w:id="192" w:name="_MV3BS_63"/>
    <w:p>
      <w:pPr>
        <w:pStyle w:val="Heading2"/>
      </w:pPr>
      <w:bookmarkStart w:id="320" w:name="_Toc44000321"/>
      <w:bookmarkStart w:id="193" w:name="BRANCH_63"/>
      <w:r>
        <w:rPr/>
        <w:t xml:space="preserve">Wood against metal</w:t>
      </w:r>
      <w:bookmarkEnd w:id="193"/>
      <w:bookmarkEnd w:id="320"/>
    </w:p>
    <w:bookmarkStart w:id="194" w:name="_MV3TD_PT8H00M00S_194"/>
    <w:bookmarkEnd w:id="194"/>
    <w:bookmarkEnd w:id="192"/>
    <w:bookmarkStart w:id="195" w:name="_MV3BS_64"/>
    <w:p>
      <w:pPr>
        <w:pStyle w:val="Heading3"/>
      </w:pPr>
      <w:bookmarkStart w:id="321" w:name="_Toc44000322"/>
      <w:bookmarkStart w:id="196" w:name="BRANCH_64"/>
      <w:r>
        <w:rPr/>
        <w:t xml:space="preserve">Sliding</w:t>
      </w:r>
      <w:bookmarkEnd w:id="196"/>
      <w:bookmarkEnd w:id="321"/>
    </w:p>
    <w:bookmarkStart w:id="197" w:name="_MV3TD_PT8H00M00S_197"/>
    <w:bookmarkEnd w:id="197"/>
    <w:bookmarkEnd w:id="195"/>
    <w:bookmarkStart w:id="198" w:name="_MV3BS_65"/>
    <w:p>
      <w:pPr>
        <w:pStyle w:val="Heading3"/>
      </w:pPr>
      <w:bookmarkStart w:id="322" w:name="_Toc44000323"/>
      <w:bookmarkStart w:id="199" w:name="BRANCH_65"/>
      <w:r>
        <w:rPr/>
        <w:t xml:space="preserve">Knocking</w:t>
      </w:r>
      <w:bookmarkEnd w:id="199"/>
      <w:bookmarkEnd w:id="322"/>
    </w:p>
    <w:bookmarkStart w:id="200" w:name="_MV3TD_PT8H00M00S_200"/>
    <w:bookmarkEnd w:id="200"/>
    <w:bookmarkEnd w:id="198"/>
    <w:bookmarkStart w:id="201" w:name="_MV3BS_66"/>
    <w:p>
      <w:pPr>
        <w:pStyle w:val="Heading2"/>
      </w:pPr>
      <w:bookmarkStart w:id="323" w:name="_Toc44000324"/>
      <w:bookmarkStart w:id="202" w:name="BRANCH_66"/>
      <w:r>
        <w:rPr/>
        <w:t xml:space="preserve">Opening book</w:t>
      </w:r>
      <w:bookmarkEnd w:id="202"/>
      <w:bookmarkEnd w:id="323"/>
    </w:p>
    <w:bookmarkStart w:id="203" w:name="_MV3TD_PT8H00M00S_203"/>
    <w:bookmarkEnd w:id="203"/>
    <w:bookmarkEnd w:id="201"/>
    <w:bookmarkStart w:id="204" w:name="_MV3BS_67"/>
    <w:p>
      <w:pPr>
        <w:pStyle w:val="Heading2"/>
      </w:pPr>
      <w:bookmarkStart w:id="324" w:name="_Toc44000325"/>
      <w:bookmarkStart w:id="205" w:name="BRANCH_67"/>
      <w:r>
        <w:rPr/>
        <w:t xml:space="preserve">Rustling of paper</w:t>
      </w:r>
      <w:bookmarkEnd w:id="205"/>
      <w:bookmarkEnd w:id="324"/>
    </w:p>
    <w:bookmarkStart w:id="206" w:name="_MV3TD_PT8H00M00S_206"/>
    <w:bookmarkEnd w:id="206"/>
    <w:bookmarkEnd w:id="204"/>
    <w:bookmarkStart w:id="207" w:name="_MV3BS_68"/>
    <w:p>
      <w:pPr>
        <w:pStyle w:val="Heading2"/>
      </w:pPr>
      <w:bookmarkStart w:id="325" w:name="_Toc44000326"/>
      <w:bookmarkStart w:id="208" w:name="BRANCH_68"/>
      <w:r>
        <w:rPr/>
        <w:t xml:space="preserve">Backpack zipper and rustling</w:t>
      </w:r>
      <w:bookmarkEnd w:id="208"/>
      <w:bookmarkEnd w:id="325"/>
    </w:p>
    <w:bookmarkStart w:id="209" w:name="_MV3TD_PT8H00M00S_209"/>
    <w:bookmarkEnd w:id="209"/>
    <w:bookmarkEnd w:id="207"/>
    <w:bookmarkStart w:id="210" w:name="_MV3BS_69"/>
    <w:p>
      <w:pPr>
        <w:pStyle w:val="Heading2"/>
      </w:pPr>
      <w:bookmarkStart w:id="326" w:name="_Toc44000327"/>
      <w:bookmarkStart w:id="211" w:name="BRANCH_69"/>
      <w:r>
        <w:rPr/>
        <w:t xml:space="preserve">New journal entry ding</w:t>
      </w:r>
      <w:bookmarkEnd w:id="211"/>
      <w:bookmarkEnd w:id="326"/>
    </w:p>
    <w:bookmarkStart w:id="212" w:name="_MV3TD_PT8H00M00S_212"/>
    <w:bookmarkEnd w:id="212"/>
    <w:bookmarkEnd w:id="210"/>
    <w:bookmarkStart w:id="213" w:name="_MV3BS_70"/>
    <w:p>
      <w:pPr>
        <w:pStyle w:val="Heading1"/>
      </w:pPr>
      <w:bookmarkStart w:id="327" w:name="_Toc44000328"/>
      <w:bookmarkStart w:id="214" w:name="BRANCH_70"/>
      <w:r>
        <w:rPr/>
        <w:t xml:space="preserve">UI</w:t>
      </w:r>
      <w:bookmarkEnd w:id="214"/>
      <w:bookmarkEnd w:id="327"/>
    </w:p>
    <w:bookmarkStart w:id="215" w:name="_MV3TD_PT8H00M00S_215"/>
    <w:bookmarkEnd w:id="215"/>
    <w:bookmarkEnd w:id="213"/>
    <w:bookmarkStart w:id="216" w:name="_MV3BS_71"/>
    <w:p>
      <w:pPr>
        <w:pStyle w:val="Heading2"/>
      </w:pPr>
      <w:bookmarkStart w:id="328" w:name="_Toc44000329"/>
      <w:bookmarkStart w:id="217" w:name="BRANCH_71"/>
      <w:r>
        <w:rPr/>
        <w:t xml:space="preserve">Button</w:t>
      </w:r>
      <w:bookmarkEnd w:id="217"/>
      <w:bookmarkEnd w:id="328"/>
    </w:p>
    <w:bookmarkStart w:id="218" w:name="_MV3TD_PT8H00M00S_218"/>
    <w:bookmarkEnd w:id="218"/>
    <w:bookmarkEnd w:id="216"/>
    <w:bookmarkStart w:id="219" w:name="_MV3BS_72"/>
    <w:p>
      <w:pPr>
        <w:pStyle w:val="Heading2"/>
      </w:pPr>
      <w:bookmarkStart w:id="329" w:name="_Toc44000330"/>
      <w:bookmarkStart w:id="220" w:name="BRANCH_72"/>
      <w:r>
        <w:rPr/>
        <w:t xml:space="preserve">Text</w:t>
      </w:r>
      <w:bookmarkEnd w:id="220"/>
      <w:bookmarkEnd w:id="329"/>
    </w:p>
    <w:bookmarkStart w:id="221" w:name="_MV3TD_PT8H00M00S_221"/>
    <w:bookmarkEnd w:id="221"/>
    <w:bookmarkEnd w:id="219"/>
    <w:bookmarkStart w:id="222" w:name="_MV3BS_73"/>
    <w:p>
      <w:pPr>
        <w:pStyle w:val="Heading2"/>
      </w:pPr>
      <w:bookmarkStart w:id="330" w:name="_Toc44000331"/>
      <w:bookmarkStart w:id="223" w:name="BRANCH_73"/>
      <w:r>
        <w:rPr/>
        <w:t xml:space="preserve">Subtitles</w:t>
      </w:r>
      <w:bookmarkEnd w:id="223"/>
      <w:bookmarkEnd w:id="330"/>
    </w:p>
    <w:bookmarkStart w:id="224" w:name="_MV3TD_PT8H00M00S_224"/>
    <w:bookmarkEnd w:id="224"/>
    <w:bookmarkEnd w:id="222"/>
    <w:bookmarkStart w:id="225" w:name="_MV3BS_74"/>
    <w:p>
      <w:pPr>
        <w:pStyle w:val="Heading2"/>
      </w:pPr>
      <w:bookmarkStart w:id="331" w:name="_Toc44000332"/>
      <w:bookmarkStart w:id="226" w:name="BRANCH_74"/>
      <w:r>
        <w:rPr/>
        <w:t xml:space="preserve">Menu screen</w:t>
      </w:r>
      <w:bookmarkEnd w:id="226"/>
      <w:bookmarkEnd w:id="331"/>
    </w:p>
    <w:bookmarkStart w:id="227" w:name="_MV3TD_PT8H00M00S_227"/>
    <w:bookmarkEnd w:id="227"/>
    <w:bookmarkEnd w:id="225"/>
    <w:bookmarkStart w:id="228" w:name="_MV3BS_75"/>
    <w:p>
      <w:pPr>
        <w:pStyle w:val="Heading2"/>
      </w:pPr>
      <w:bookmarkStart w:id="332" w:name="_Toc44000333"/>
      <w:bookmarkStart w:id="229" w:name="BRANCH_75"/>
      <w:r>
        <w:rPr/>
        <w:t xml:space="preserve">In game overlay</w:t>
      </w:r>
      <w:bookmarkEnd w:id="229"/>
      <w:bookmarkEnd w:id="332"/>
    </w:p>
    <w:bookmarkStart w:id="230" w:name="_MV3TD_PT8H00M00S_230"/>
    <w:bookmarkEnd w:id="230"/>
    <w:bookmarkEnd w:id="228"/>
    <w:bookmarkStart w:id="231" w:name="_MV3BS_76"/>
    <w:p>
      <w:pPr>
        <w:pStyle w:val="Heading2"/>
      </w:pPr>
      <w:bookmarkStart w:id="333" w:name="_Toc44000334"/>
      <w:bookmarkStart w:id="232" w:name="BRANCH_76"/>
      <w:r>
        <w:rPr/>
        <w:t xml:space="preserve">Map screen</w:t>
      </w:r>
      <w:bookmarkEnd w:id="232"/>
      <w:bookmarkEnd w:id="333"/>
    </w:p>
    <w:bookmarkStart w:id="233" w:name="_MV3TD_PT8H00M00S_233"/>
    <w:bookmarkEnd w:id="233"/>
    <w:bookmarkEnd w:id="231"/>
    <w:bookmarkStart w:id="234" w:name="_MV3BS_77"/>
    <w:p>
      <w:pPr>
        <w:pStyle w:val="Heading2"/>
      </w:pPr>
      <w:bookmarkStart w:id="334" w:name="_Toc44000335"/>
      <w:bookmarkStart w:id="235" w:name="BRANCH_77"/>
      <w:r>
        <w:rPr/>
        <w:t xml:space="preserve">Inventory screen</w:t>
      </w:r>
      <w:bookmarkEnd w:id="235"/>
      <w:bookmarkEnd w:id="334"/>
    </w:p>
    <w:bookmarkStart w:id="236" w:name="_MV3TD_PT8H00M00S_236"/>
    <w:bookmarkEnd w:id="236"/>
    <w:bookmarkEnd w:id="234"/>
    <w:bookmarkStart w:id="237" w:name="_MV3BS_78"/>
    <w:p>
      <w:pPr>
        <w:pStyle w:val="Heading2"/>
      </w:pPr>
      <w:bookmarkStart w:id="335" w:name="_Toc44000336"/>
      <w:bookmarkStart w:id="238" w:name="BRANCH_78"/>
      <w:r>
        <w:rPr/>
        <w:t xml:space="preserve">Journal screen</w:t>
      </w:r>
      <w:bookmarkEnd w:id="238"/>
      <w:bookmarkEnd w:id="335"/>
    </w:p>
    <w:bookmarkStart w:id="239" w:name="_MV3TD_PT8H00M00S_239"/>
    <w:bookmarkEnd w:id="239"/>
    <w:bookmarkEnd w:id="237"/>
    <w:bookmarkStart w:id="240" w:name="_MV3BS_79"/>
    <w:p>
      <w:pPr>
        <w:pStyle w:val="Heading1"/>
      </w:pPr>
      <w:bookmarkStart w:id="336" w:name="_Toc44000337"/>
      <w:bookmarkStart w:id="241" w:name="BRANCH_79"/>
      <w:r>
        <w:rPr/>
        <w:t xml:space="preserve">Icons</w:t>
      </w:r>
      <w:bookmarkEnd w:id="241"/>
      <w:bookmarkEnd w:id="336"/>
    </w:p>
    <w:bookmarkStart w:id="242" w:name="_MV3TD_PT8H00M00S_242"/>
    <w:bookmarkEnd w:id="242"/>
    <w:bookmarkEnd w:id="240"/>
    <w:bookmarkStart w:id="243" w:name="_MV3BS_80"/>
    <w:p>
      <w:pPr>
        <w:pStyle w:val="Heading2"/>
      </w:pPr>
      <w:bookmarkStart w:id="337" w:name="_Toc44000338"/>
      <w:bookmarkStart w:id="244" w:name="BRANCH_80"/>
      <w:r>
        <w:rPr/>
        <w:t xml:space="preserve">Eye icon</w:t>
      </w:r>
      <w:bookmarkEnd w:id="244"/>
      <w:bookmarkEnd w:id="337"/>
    </w:p>
    <w:bookmarkStart w:id="245" w:name="_MV3TD_PT8H00M00S_245"/>
    <w:bookmarkEnd w:id="245"/>
    <w:bookmarkEnd w:id="243"/>
    <w:bookmarkStart w:id="246" w:name="_MV3BS_81"/>
    <w:p>
      <w:pPr>
        <w:pStyle w:val="Heading2"/>
      </w:pPr>
      <w:bookmarkStart w:id="338" w:name="_Toc44000339"/>
      <w:bookmarkStart w:id="247" w:name="BRANCH_81"/>
      <w:r>
        <w:rPr/>
        <w:t xml:space="preserve">Hand icon</w:t>
      </w:r>
      <w:bookmarkEnd w:id="247"/>
      <w:bookmarkEnd w:id="338"/>
    </w:p>
    <w:bookmarkStart w:id="248" w:name="_MV3TD_PT8H00M00S_248"/>
    <w:bookmarkEnd w:id="248"/>
    <w:bookmarkEnd w:id="246"/>
    <w:bookmarkStart w:id="249" w:name="_MV3BS_82"/>
    <w:p>
      <w:pPr>
        <w:pStyle w:val="Heading2"/>
      </w:pPr>
      <w:bookmarkStart w:id="339" w:name="_Toc44000340"/>
      <w:bookmarkStart w:id="250" w:name="BRANCH_82"/>
      <w:r>
        <w:rPr/>
        <w:t xml:space="preserve">Map icon</w:t>
      </w:r>
      <w:bookmarkEnd w:id="250"/>
      <w:bookmarkEnd w:id="339"/>
    </w:p>
    <w:bookmarkStart w:id="251" w:name="_MV3TD_PT8H00M00S_251"/>
    <w:bookmarkEnd w:id="251"/>
    <w:bookmarkEnd w:id="249"/>
    <w:bookmarkStart w:id="252" w:name="_MV3BS_83"/>
    <w:p>
      <w:pPr>
        <w:pStyle w:val="Heading2"/>
      </w:pPr>
      <w:bookmarkStart w:id="340" w:name="_Toc44000341"/>
      <w:bookmarkStart w:id="253" w:name="BRANCH_83"/>
      <w:r>
        <w:rPr/>
        <w:t xml:space="preserve">Book icon</w:t>
      </w:r>
      <w:bookmarkEnd w:id="253"/>
      <w:bookmarkEnd w:id="340"/>
    </w:p>
    <w:bookmarkStart w:id="254" w:name="_MV3TD_PT8H00M00S_254"/>
    <w:bookmarkEnd w:id="254"/>
    <w:bookmarkEnd w:id="252"/>
    <w:bookmarkStart w:id="255" w:name="_MV3BS_84"/>
    <w:p>
      <w:pPr>
        <w:pStyle w:val="Heading2"/>
      </w:pPr>
      <w:bookmarkStart w:id="341" w:name="_Toc44000342"/>
      <w:bookmarkStart w:id="256" w:name="BRANCH_84"/>
      <w:r>
        <w:rPr/>
        <w:t xml:space="preserve">Bag icon</w:t>
      </w:r>
      <w:bookmarkEnd w:id="256"/>
      <w:bookmarkEnd w:id="341"/>
    </w:p>
    <w:bookmarkStart w:id="257" w:name="_MV3TD_PT8H00M00S_257"/>
    <w:bookmarkEnd w:id="257"/>
    <w:bookmarkEnd w:id="255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A1" w:rsidRDefault="00A91DA1" w:rsidP="00C85CF0">
      <w:pPr>
        <w:spacing w:after="0" w:line="240" w:lineRule="auto"/>
      </w:pPr>
      <w:r>
        <w:separator/>
      </w:r>
    </w:p>
  </w:endnote>
  <w:end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F0" w:rsidRDefault="00C85CF0">
    <w:pPr>
      <w:pStyle w:val="Footer"/>
      <w:pBdr>
        <w:bottom w:val="single" w:sz="6" w:space="1" w:color="auto"/>
      </w:pBdr>
    </w:pPr>
  </w:p>
  <w:p w:rsidR="00886596" w:rsidRDefault="00A91DA1" w:rsidP="007657C6">
    <w:pPr>
      <w:pStyle w:val="Footer"/>
      <w:jc w:val="center"/>
    </w:pPr>
    <w:sdt>
      <w:sdtPr>
        <w:rPr>
          <w:rFonts w:ascii="Calibri" w:hAnsi="Calibri"/>
          <w:caps/>
          <w:color w:val="2E74B5"/>
        </w:rPr>
        <w:alias w:val="Title"/>
        <w:tag w:val=""/>
        <w:id w:val="1538176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57C6" w:rsidRPr="007657C6">
          <w:rPr>
            <w:rStyle w:val="PlaceholderText"/>
            <w:rFonts w:ascii="Calibri" w:hAnsi="Calibri"/>
            <w:caps/>
            <w:color w:val="2E74B5"/>
          </w:rPr>
          <w:t>[Title]</w:t>
        </w:r>
      </w:sdtContent>
    </w:sdt>
    <w:r w:rsidR="007657C6">
      <w:t xml:space="preserve"> </w:t>
    </w:r>
    <w:r w:rsidR="00AE5846">
      <w:t xml:space="preserve">| </w:t>
    </w:r>
    <w:r w:rsidR="00886596">
      <w:rPr>
        <w:rFonts w:ascii="Calibri" w:hAnsi="Calibri"/>
        <w:caps/>
      </w:rPr>
      <w:fldChar w:fldCharType="begin"/>
    </w:r>
    <w:r w:rsidR="00886596" w:rsidRPr="00886596">
      <w:rPr>
        <w:rFonts w:ascii="Calibri" w:hAnsi="Calibri"/>
        <w:caps/>
      </w:rPr>
      <w:instrText xml:space="preserve"> DATE  \@ "MMMM d, yyyy"  \* MERGEFORMAT </w:instrText>
    </w:r>
    <w:r w:rsidR="00886596">
      <w:rPr>
        <w:rFonts w:ascii="Calibri" w:hAnsi="Calibri"/>
        <w:caps/>
      </w:rPr>
      <w:fldChar w:fldCharType="separate"/>
    </w:r>
    <w:r w:rsidR="00B173D2">
      <w:rPr>
        <w:rFonts w:ascii="Calibri" w:hAnsi="Calibri"/>
        <w:caps/>
        <w:noProof/>
      </w:rPr>
      <w:t>February</w:t>
    </w:r>
    <w:r w:rsidR="00B173D2" w:rsidRPr="00B173D2">
      <w:rPr>
        <w:noProof/>
      </w:rPr>
      <w:t xml:space="preserve"> 17, 2015</w:t>
    </w:r>
    <w:r w:rsidR="0088659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A1" w:rsidRDefault="00A91DA1" w:rsidP="00C85CF0">
      <w:pPr>
        <w:spacing w:after="0" w:line="240" w:lineRule="auto"/>
      </w:pPr>
      <w:r>
        <w:separator/>
      </w:r>
    </w:p>
  </w:footnote>
  <w:foot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2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D2"/>
    <w:rsid w:val="000453E3"/>
    <w:rsid w:val="000531BB"/>
    <w:rsid w:val="000600E6"/>
    <w:rsid w:val="00110819"/>
    <w:rsid w:val="00186491"/>
    <w:rsid w:val="001B62C2"/>
    <w:rsid w:val="0022057B"/>
    <w:rsid w:val="0032178A"/>
    <w:rsid w:val="004214E0"/>
    <w:rsid w:val="0051774C"/>
    <w:rsid w:val="00596FA9"/>
    <w:rsid w:val="00611B0D"/>
    <w:rsid w:val="00663387"/>
    <w:rsid w:val="006764D7"/>
    <w:rsid w:val="007657C6"/>
    <w:rsid w:val="007848D8"/>
    <w:rsid w:val="007A12A3"/>
    <w:rsid w:val="007A7ED2"/>
    <w:rsid w:val="008544B2"/>
    <w:rsid w:val="00856B74"/>
    <w:rsid w:val="00886596"/>
    <w:rsid w:val="00A70546"/>
    <w:rsid w:val="00A91DA1"/>
    <w:rsid w:val="00AB2AA1"/>
    <w:rsid w:val="00AB6B40"/>
    <w:rsid w:val="00AE5846"/>
    <w:rsid w:val="00B13B29"/>
    <w:rsid w:val="00B173D2"/>
    <w:rsid w:val="00BA69E4"/>
    <w:rsid w:val="00BB1C66"/>
    <w:rsid w:val="00BE1118"/>
    <w:rsid w:val="00C53DDD"/>
    <w:rsid w:val="00C85CF0"/>
    <w:rsid w:val="00CF7939"/>
    <w:rsid w:val="00D20AF9"/>
    <w:rsid w:val="00D25274"/>
    <w:rsid w:val="00D35A83"/>
    <w:rsid w:val="00DB36E4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5C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2" Type="http://schemas.openxmlformats.org/officeDocument/2006/relationships/comments" Target="comments.xml"/><Relationship Id="rId13" Type="http://schemas.openxmlformats.org/officeDocument/2006/relationships/image" Target="media/pic00001.png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A81CEA765749D895689DC7C380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B9F0-8FFB-4E5E-8CFD-F4072DA33DDC}"/>
      </w:docPartPr>
      <w:docPartBody>
        <w:p w:rsidR="00000000" w:rsidRDefault="005A20A1">
          <w:pPr>
            <w:pStyle w:val="8BA81CEA765749D895689DC7C380867D"/>
          </w:pPr>
          <w:r w:rsidRPr="00DB6BAB">
            <w:rPr>
              <w:rStyle w:val="PlaceholderText"/>
            </w:rPr>
            <w:t>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1"/>
    <w:rsid w:val="005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A81CEA765749D895689DC7C380867D">
    <w:name w:val="8BA81CEA765749D895689DC7C3808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Props1.xml.rels><?xml version="1.0" encoding="UTF-8" standalone="yes"?>
<Relationships xmlns="http://schemas.openxmlformats.org/package/2006/relationships">
<Relationship Id="rId1" Type="http://schemas.openxmlformats.org/officeDocument/2006/relationships/customXmlProps" Target="../customXml/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9058-DABE-47D7-AF33-D682A778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Mixture - new</Template>
  <TotalTime>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</cp:revision>
  <dc:creator>Tom</dc:creator>
  <cp:keywords/>
  <dc:description/>
  <cp:category/>
  <dc:subject/>
  <dc:title>Subject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